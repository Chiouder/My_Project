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F58F5" w14:textId="7A80AE36" w:rsidR="00127E3D" w:rsidRPr="00691F9F" w:rsidRDefault="00D606F3" w:rsidP="00127E3D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 w:rsidRPr="00D606F3">
        <w:rPr>
          <w:rFonts w:ascii="Arial" w:hAnsi="Arial" w:cs="Arial"/>
          <w:b/>
          <w:bCs/>
          <w:sz w:val="32"/>
          <w:szCs w:val="32"/>
        </w:rPr>
        <w:t>Assignment 1: Data Cleaning and Summarising</w:t>
      </w:r>
    </w:p>
    <w:p w14:paraId="2A447DC1" w14:textId="7F461D61" w:rsidR="004D3F93" w:rsidRPr="00C03DF1" w:rsidRDefault="001F42CA" w:rsidP="004D3F93">
      <w:pPr>
        <w:spacing w:before="120"/>
        <w:jc w:val="center"/>
        <w:rPr>
          <w:rFonts w:ascii="Arial" w:hAnsi="Arial" w:cs="Arial" w:hint="eastAsia"/>
          <w:color w:val="0000FF"/>
          <w:lang w:eastAsia="zh-TW"/>
        </w:rPr>
      </w:pPr>
      <w:r>
        <w:rPr>
          <w:rFonts w:ascii="Arial" w:hAnsi="Arial" w:cs="Arial" w:hint="eastAsia"/>
          <w:color w:val="0000FF"/>
          <w:lang w:eastAsia="zh-TW"/>
        </w:rPr>
        <w:t>Jung-De Chiou (s4068959)</w:t>
      </w:r>
    </w:p>
    <w:p w14:paraId="20992B48" w14:textId="2FB5B4BA" w:rsidR="00127E3D" w:rsidRPr="00691F9F" w:rsidRDefault="00127E3D" w:rsidP="00127E3D">
      <w:pPr>
        <w:spacing w:before="120"/>
        <w:jc w:val="center"/>
        <w:rPr>
          <w:rFonts w:ascii="Arial" w:hAnsi="Arial" w:cs="Arial"/>
        </w:rPr>
      </w:pPr>
    </w:p>
    <w:p w14:paraId="1D8EDB15" w14:textId="77777777" w:rsidR="00FD4A22" w:rsidRPr="00967F01" w:rsidRDefault="00FD4A22" w:rsidP="00FD4A22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967F01">
        <w:rPr>
          <w:rFonts w:ascii="Arial" w:hAnsi="Arial" w:cs="Arial"/>
          <w:color w:val="FF0000"/>
          <w:sz w:val="22"/>
          <w:szCs w:val="22"/>
        </w:rPr>
        <w:t xml:space="preserve">Write your report using this template. </w:t>
      </w:r>
      <w:r w:rsidRPr="007C60EB">
        <w:rPr>
          <w:rFonts w:ascii="Arial" w:hAnsi="Arial" w:cs="Arial"/>
          <w:b/>
          <w:bCs/>
          <w:color w:val="FF0000"/>
          <w:sz w:val="22"/>
          <w:szCs w:val="22"/>
        </w:rPr>
        <w:t>Delete text in red.</w:t>
      </w:r>
      <w:r w:rsidRPr="00967F01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0C777DD6" w14:textId="77777777" w:rsidR="00FD4A22" w:rsidRPr="00967F01" w:rsidRDefault="00FD4A22" w:rsidP="00FD4A22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967F01">
        <w:rPr>
          <w:rFonts w:ascii="Arial" w:hAnsi="Arial" w:cs="Arial"/>
          <w:color w:val="FF0000"/>
          <w:sz w:val="22"/>
          <w:szCs w:val="22"/>
        </w:rPr>
        <w:t>You will submit a PDF file (not a Word file).</w:t>
      </w:r>
    </w:p>
    <w:p w14:paraId="5F233FF9" w14:textId="77777777" w:rsidR="00FD4A22" w:rsidRDefault="00FD4A22" w:rsidP="00FD4A22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967F01">
        <w:rPr>
          <w:rFonts w:ascii="Arial" w:hAnsi="Arial" w:cs="Arial"/>
          <w:color w:val="FF0000"/>
          <w:sz w:val="22"/>
          <w:szCs w:val="22"/>
        </w:rPr>
        <w:t xml:space="preserve">Name the file as required. </w:t>
      </w:r>
    </w:p>
    <w:p w14:paraId="30A0E747" w14:textId="2E43566D" w:rsidR="00B11D36" w:rsidRPr="00691F9F" w:rsidRDefault="004D2354" w:rsidP="00B11D36">
      <w:pPr>
        <w:pStyle w:val="1"/>
        <w:spacing w:before="120"/>
        <w:rPr>
          <w:rFonts w:ascii="Arial" w:hAnsi="Arial" w:cs="Arial"/>
          <w:b/>
          <w:bCs/>
          <w:sz w:val="28"/>
          <w:szCs w:val="28"/>
        </w:rPr>
      </w:pPr>
      <w:r w:rsidRPr="004D2354">
        <w:rPr>
          <w:rFonts w:ascii="Arial" w:hAnsi="Arial" w:cs="Arial"/>
          <w:b/>
          <w:bCs/>
          <w:sz w:val="28"/>
          <w:szCs w:val="28"/>
        </w:rPr>
        <w:t>Data Preparation</w:t>
      </w:r>
    </w:p>
    <w:p w14:paraId="1406BD9C" w14:textId="77777777" w:rsidR="00A41EBD" w:rsidRDefault="00A41EBD" w:rsidP="00A41EBD">
      <w:pPr>
        <w:spacing w:before="120"/>
        <w:rPr>
          <w:rFonts w:ascii="Arial" w:hAnsi="Arial" w:cs="Arial"/>
          <w:sz w:val="22"/>
          <w:szCs w:val="22"/>
        </w:rPr>
      </w:pPr>
    </w:p>
    <w:p w14:paraId="3682F9F8" w14:textId="631D3D27" w:rsidR="007E1DC3" w:rsidRPr="00691F9F" w:rsidRDefault="0036484B" w:rsidP="007E1DC3">
      <w:pPr>
        <w:pStyle w:val="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Error </w:t>
      </w:r>
      <w:r w:rsidR="008018AC">
        <w:rPr>
          <w:rFonts w:ascii="Arial" w:hAnsi="Arial" w:cs="Arial"/>
          <w:b/>
          <w:bCs/>
          <w:sz w:val="22"/>
          <w:szCs w:val="22"/>
        </w:rPr>
        <w:t>T</w:t>
      </w:r>
      <w:r>
        <w:rPr>
          <w:rFonts w:ascii="Arial" w:hAnsi="Arial" w:cs="Arial"/>
          <w:b/>
          <w:bCs/>
          <w:sz w:val="22"/>
          <w:szCs w:val="22"/>
        </w:rPr>
        <w:t>ype 1</w:t>
      </w:r>
      <w:r w:rsidR="008018AC">
        <w:rPr>
          <w:rFonts w:ascii="Arial" w:hAnsi="Arial" w:cs="Arial"/>
          <w:b/>
          <w:bCs/>
          <w:sz w:val="22"/>
          <w:szCs w:val="22"/>
        </w:rPr>
        <w:t xml:space="preserve">: </w:t>
      </w:r>
      <w:r w:rsidR="00006E59">
        <w:rPr>
          <w:rFonts w:ascii="Arial" w:hAnsi="Arial" w:cs="Arial"/>
          <w:b/>
          <w:bCs/>
          <w:sz w:val="22"/>
          <w:szCs w:val="22"/>
        </w:rPr>
        <w:t>XXX</w:t>
      </w:r>
      <w:r w:rsidR="00E31E20">
        <w:rPr>
          <w:rFonts w:ascii="Arial" w:hAnsi="Arial" w:cs="Arial"/>
          <w:b/>
          <w:bCs/>
          <w:sz w:val="22"/>
          <w:szCs w:val="22"/>
        </w:rPr>
        <w:t xml:space="preserve"> (subsection)</w:t>
      </w:r>
    </w:p>
    <w:p w14:paraId="070BBFD7" w14:textId="20BA50DF" w:rsidR="00F23C60" w:rsidRPr="00FC654B" w:rsidRDefault="00FA39DF" w:rsidP="00F23C60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FC654B">
        <w:rPr>
          <w:rFonts w:ascii="Arial" w:hAnsi="Arial" w:cs="Arial"/>
          <w:color w:val="FF0000"/>
          <w:sz w:val="22"/>
          <w:szCs w:val="22"/>
        </w:rPr>
        <w:t xml:space="preserve">Feel free to add/delete/adjust </w:t>
      </w:r>
      <w:r w:rsidR="005C29F8" w:rsidRPr="00FC654B">
        <w:rPr>
          <w:rFonts w:ascii="Arial" w:hAnsi="Arial" w:cs="Arial"/>
          <w:color w:val="FF0000"/>
          <w:sz w:val="22"/>
          <w:szCs w:val="22"/>
        </w:rPr>
        <w:t>sub-sections</w:t>
      </w:r>
    </w:p>
    <w:p w14:paraId="68CB55D9" w14:textId="77777777" w:rsidR="00F23C60" w:rsidRPr="00691F9F" w:rsidRDefault="00F23C60" w:rsidP="00F23C60">
      <w:pPr>
        <w:spacing w:before="120"/>
        <w:rPr>
          <w:rFonts w:ascii="Arial" w:hAnsi="Arial" w:cs="Arial"/>
          <w:sz w:val="22"/>
          <w:szCs w:val="22"/>
        </w:rPr>
      </w:pPr>
    </w:p>
    <w:p w14:paraId="2FF0EB2B" w14:textId="61580EF8" w:rsidR="006C5473" w:rsidRPr="00691F9F" w:rsidRDefault="006C5473" w:rsidP="006C5473">
      <w:pPr>
        <w:pStyle w:val="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Error Type 2:</w:t>
      </w:r>
      <w:r w:rsidR="00006E59">
        <w:rPr>
          <w:rFonts w:ascii="Arial" w:hAnsi="Arial" w:cs="Arial"/>
          <w:b/>
          <w:bCs/>
          <w:sz w:val="22"/>
          <w:szCs w:val="22"/>
        </w:rPr>
        <w:t xml:space="preserve"> XXX</w:t>
      </w:r>
    </w:p>
    <w:p w14:paraId="487A9F12" w14:textId="77777777" w:rsidR="006C5473" w:rsidRDefault="006C5473" w:rsidP="006C5473">
      <w:pPr>
        <w:spacing w:before="120"/>
        <w:rPr>
          <w:rFonts w:ascii="Arial" w:hAnsi="Arial" w:cs="Arial"/>
          <w:sz w:val="22"/>
          <w:szCs w:val="22"/>
        </w:rPr>
      </w:pPr>
    </w:p>
    <w:p w14:paraId="44418246" w14:textId="77777777" w:rsidR="00967F01" w:rsidRPr="00691F9F" w:rsidRDefault="00967F01" w:rsidP="00967F01">
      <w:pPr>
        <w:spacing w:before="120"/>
        <w:rPr>
          <w:rFonts w:ascii="Arial" w:hAnsi="Arial" w:cs="Arial"/>
          <w:sz w:val="22"/>
          <w:szCs w:val="22"/>
        </w:rPr>
      </w:pPr>
    </w:p>
    <w:p w14:paraId="2FEE8E0A" w14:textId="60026C00" w:rsidR="005E1CF3" w:rsidRPr="00691F9F" w:rsidRDefault="00347DB0" w:rsidP="005E1CF3">
      <w:pPr>
        <w:pStyle w:val="1"/>
        <w:spacing w:before="120"/>
        <w:rPr>
          <w:rFonts w:ascii="Arial" w:hAnsi="Arial" w:cs="Arial"/>
          <w:b/>
          <w:bCs/>
          <w:sz w:val="28"/>
          <w:szCs w:val="28"/>
        </w:rPr>
      </w:pPr>
      <w:r w:rsidRPr="00347DB0">
        <w:rPr>
          <w:rFonts w:ascii="Arial" w:hAnsi="Arial" w:cs="Arial"/>
          <w:b/>
          <w:bCs/>
          <w:sz w:val="28"/>
          <w:szCs w:val="28"/>
        </w:rPr>
        <w:t>Data Exploration</w:t>
      </w:r>
    </w:p>
    <w:p w14:paraId="1A9816FA" w14:textId="5C49F283" w:rsidR="00006E59" w:rsidRPr="00691F9F" w:rsidRDefault="00006E59" w:rsidP="00006E59">
      <w:pPr>
        <w:pStyle w:val="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Task 2.1</w:t>
      </w:r>
    </w:p>
    <w:p w14:paraId="57B631F6" w14:textId="77777777" w:rsidR="00006E59" w:rsidRDefault="00006E59" w:rsidP="00006E59">
      <w:pPr>
        <w:spacing w:before="120"/>
        <w:rPr>
          <w:rFonts w:ascii="Arial" w:hAnsi="Arial" w:cs="Arial"/>
          <w:sz w:val="22"/>
          <w:szCs w:val="22"/>
        </w:rPr>
      </w:pPr>
    </w:p>
    <w:p w14:paraId="03A78C9A" w14:textId="4922143D" w:rsidR="00006E59" w:rsidRPr="00691F9F" w:rsidRDefault="008C7A2C" w:rsidP="00006E59">
      <w:pPr>
        <w:pStyle w:val="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Task 2.2</w:t>
      </w:r>
    </w:p>
    <w:p w14:paraId="4DC9A871" w14:textId="77777777" w:rsidR="00006E59" w:rsidRDefault="00006E59" w:rsidP="00006E59">
      <w:pPr>
        <w:spacing w:before="120"/>
        <w:rPr>
          <w:rFonts w:ascii="Arial" w:hAnsi="Arial" w:cs="Arial"/>
          <w:sz w:val="22"/>
          <w:szCs w:val="22"/>
        </w:rPr>
      </w:pPr>
    </w:p>
    <w:p w14:paraId="3C12DA2A" w14:textId="03B55218" w:rsidR="008C7A2C" w:rsidRPr="00691F9F" w:rsidRDefault="008C7A2C" w:rsidP="008C7A2C">
      <w:pPr>
        <w:pStyle w:val="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Task 2.3</w:t>
      </w:r>
    </w:p>
    <w:p w14:paraId="2484B321" w14:textId="77777777" w:rsidR="00006E59" w:rsidRDefault="00006E59" w:rsidP="005E1CF3">
      <w:pPr>
        <w:spacing w:before="120"/>
        <w:rPr>
          <w:rFonts w:ascii="Arial" w:hAnsi="Arial" w:cs="Arial"/>
          <w:sz w:val="22"/>
          <w:szCs w:val="22"/>
        </w:rPr>
      </w:pPr>
    </w:p>
    <w:p w14:paraId="5A02DFCE" w14:textId="77777777" w:rsidR="00A30520" w:rsidRDefault="00A30520" w:rsidP="005E1CF3">
      <w:pPr>
        <w:spacing w:before="120"/>
        <w:rPr>
          <w:rFonts w:ascii="Arial" w:hAnsi="Arial" w:cs="Arial"/>
          <w:sz w:val="22"/>
          <w:szCs w:val="22"/>
        </w:rPr>
      </w:pPr>
    </w:p>
    <w:p w14:paraId="33C2DF99" w14:textId="54A68F27" w:rsidR="005E1CF3" w:rsidRPr="00691F9F" w:rsidRDefault="009B0824" w:rsidP="005E1CF3">
      <w:pPr>
        <w:pStyle w:val="1"/>
        <w:spacing w:before="120"/>
        <w:rPr>
          <w:rFonts w:ascii="Arial" w:hAnsi="Arial" w:cs="Arial"/>
          <w:b/>
          <w:bCs/>
          <w:sz w:val="28"/>
          <w:szCs w:val="28"/>
        </w:rPr>
      </w:pPr>
      <w:r w:rsidRPr="009B0824">
        <w:rPr>
          <w:rFonts w:ascii="Arial" w:hAnsi="Arial" w:cs="Arial"/>
          <w:b/>
          <w:bCs/>
          <w:sz w:val="28"/>
          <w:szCs w:val="28"/>
        </w:rPr>
        <w:t>Use of AI Tools</w:t>
      </w:r>
    </w:p>
    <w:p w14:paraId="49480D52" w14:textId="26FB2354" w:rsidR="007F1114" w:rsidRPr="00227E9C" w:rsidRDefault="007F1114" w:rsidP="007F1114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227E9C">
        <w:rPr>
          <w:rFonts w:ascii="Arial" w:hAnsi="Arial" w:cs="Arial"/>
          <w:color w:val="FF0000"/>
          <w:sz w:val="22"/>
          <w:szCs w:val="22"/>
        </w:rPr>
        <w:t>You may use subsections</w:t>
      </w:r>
      <w:r>
        <w:rPr>
          <w:rFonts w:ascii="Arial" w:hAnsi="Arial" w:cs="Arial"/>
          <w:color w:val="FF0000"/>
          <w:sz w:val="22"/>
          <w:szCs w:val="22"/>
        </w:rPr>
        <w:t xml:space="preserve"> in any section</w:t>
      </w:r>
      <w:r w:rsidRPr="00227E9C">
        <w:rPr>
          <w:rFonts w:ascii="Arial" w:hAnsi="Arial" w:cs="Arial"/>
          <w:color w:val="FF0000"/>
          <w:sz w:val="22"/>
          <w:szCs w:val="22"/>
        </w:rPr>
        <w:t xml:space="preserve"> </w:t>
      </w:r>
      <w:r w:rsidR="00257162">
        <w:rPr>
          <w:rFonts w:ascii="Arial" w:hAnsi="Arial" w:cs="Arial"/>
          <w:color w:val="FF0000"/>
          <w:sz w:val="22"/>
          <w:szCs w:val="22"/>
        </w:rPr>
        <w:t>if</w:t>
      </w:r>
      <w:r w:rsidRPr="00227E9C">
        <w:rPr>
          <w:rFonts w:ascii="Arial" w:hAnsi="Arial" w:cs="Arial"/>
          <w:color w:val="FF0000"/>
          <w:sz w:val="22"/>
          <w:szCs w:val="22"/>
        </w:rPr>
        <w:t xml:space="preserve"> needed. </w:t>
      </w:r>
    </w:p>
    <w:p w14:paraId="18131A70" w14:textId="77777777" w:rsidR="00362783" w:rsidRDefault="00362783" w:rsidP="00362783">
      <w:pPr>
        <w:spacing w:before="120"/>
        <w:rPr>
          <w:rFonts w:ascii="Arial" w:hAnsi="Arial" w:cs="Arial"/>
          <w:sz w:val="22"/>
          <w:szCs w:val="22"/>
        </w:rPr>
      </w:pPr>
    </w:p>
    <w:p w14:paraId="7ADF01DA" w14:textId="77777777" w:rsidR="00B11D36" w:rsidRPr="00691F9F" w:rsidRDefault="00B11D36" w:rsidP="00B11D36">
      <w:pPr>
        <w:spacing w:before="120"/>
        <w:rPr>
          <w:rFonts w:ascii="Arial" w:hAnsi="Arial" w:cs="Arial"/>
          <w:sz w:val="22"/>
          <w:szCs w:val="22"/>
        </w:rPr>
      </w:pPr>
    </w:p>
    <w:p w14:paraId="5856F4D7" w14:textId="77777777" w:rsidR="00B11D36" w:rsidRPr="00FE64FA" w:rsidRDefault="00B11D36" w:rsidP="00FE64FA">
      <w:pPr>
        <w:pStyle w:val="1"/>
        <w:spacing w:before="120"/>
        <w:rPr>
          <w:rFonts w:ascii="Arial" w:hAnsi="Arial" w:cs="Arial"/>
          <w:b/>
          <w:bCs/>
          <w:sz w:val="28"/>
          <w:szCs w:val="28"/>
        </w:rPr>
      </w:pPr>
      <w:r w:rsidRPr="00FE64FA">
        <w:rPr>
          <w:rFonts w:ascii="Arial" w:hAnsi="Arial" w:cs="Arial"/>
          <w:b/>
          <w:bCs/>
          <w:sz w:val="28"/>
          <w:szCs w:val="28"/>
        </w:rPr>
        <w:t>References</w:t>
      </w:r>
    </w:p>
    <w:p w14:paraId="1420D89F" w14:textId="100C8D1F" w:rsidR="00F86A10" w:rsidRDefault="007E561A" w:rsidP="00B11D36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9D6046">
        <w:rPr>
          <w:rFonts w:ascii="Arial" w:hAnsi="Arial" w:cs="Arial"/>
          <w:color w:val="FF0000"/>
          <w:sz w:val="22"/>
          <w:szCs w:val="22"/>
        </w:rPr>
        <w:t>Provide accurate and complete information for every reference</w:t>
      </w:r>
      <w:r w:rsidR="004C4F2E">
        <w:rPr>
          <w:rFonts w:ascii="Arial" w:hAnsi="Arial" w:cs="Arial"/>
          <w:color w:val="FF0000"/>
          <w:sz w:val="22"/>
          <w:szCs w:val="22"/>
        </w:rPr>
        <w:t>, if any</w:t>
      </w:r>
      <w:r w:rsidRPr="009D6046">
        <w:rPr>
          <w:rFonts w:ascii="Arial" w:hAnsi="Arial" w:cs="Arial"/>
          <w:color w:val="FF0000"/>
          <w:sz w:val="22"/>
          <w:szCs w:val="22"/>
        </w:rPr>
        <w:t xml:space="preserve">. </w:t>
      </w:r>
      <w:r w:rsidR="0063714D" w:rsidRPr="009D6046">
        <w:rPr>
          <w:rFonts w:ascii="Arial" w:hAnsi="Arial" w:cs="Arial"/>
          <w:color w:val="FF0000"/>
          <w:sz w:val="22"/>
          <w:szCs w:val="22"/>
        </w:rPr>
        <w:t xml:space="preserve">Each reference must be cited in text </w:t>
      </w:r>
      <w:r w:rsidR="007A12CD" w:rsidRPr="009D6046">
        <w:rPr>
          <w:rFonts w:ascii="Arial" w:hAnsi="Arial" w:cs="Arial"/>
          <w:color w:val="FF0000"/>
          <w:sz w:val="22"/>
          <w:szCs w:val="22"/>
        </w:rPr>
        <w:t xml:space="preserve">at least once. </w:t>
      </w:r>
    </w:p>
    <w:p w14:paraId="25C899C3" w14:textId="571F5F4A" w:rsidR="00CC3A3A" w:rsidRPr="009D6046" w:rsidRDefault="00CC3A3A" w:rsidP="00B11D36">
      <w:pPr>
        <w:spacing w:before="1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Remove this section if there is no reference. </w:t>
      </w:r>
    </w:p>
    <w:p w14:paraId="341C2446" w14:textId="77777777" w:rsidR="00576640" w:rsidRDefault="00576640" w:rsidP="00B11D36">
      <w:pPr>
        <w:spacing w:before="120"/>
        <w:rPr>
          <w:rFonts w:ascii="Arial" w:hAnsi="Arial" w:cs="Arial"/>
          <w:sz w:val="22"/>
          <w:szCs w:val="22"/>
        </w:rPr>
      </w:pPr>
    </w:p>
    <w:sectPr w:rsidR="00576640" w:rsidSect="00F63174">
      <w:headerReference w:type="default" r:id="rId7"/>
      <w:footerReference w:type="default" r:id="rId8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325A7" w14:textId="77777777" w:rsidR="00635D62" w:rsidRDefault="00635D62" w:rsidP="00B11D36">
      <w:r>
        <w:separator/>
      </w:r>
    </w:p>
  </w:endnote>
  <w:endnote w:type="continuationSeparator" w:id="0">
    <w:p w14:paraId="7FED4BE3" w14:textId="77777777" w:rsidR="00635D62" w:rsidRDefault="00635D62" w:rsidP="00B1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A946F" w14:textId="77777777" w:rsidR="0097317A" w:rsidRDefault="0097317A">
    <w:pPr>
      <w:pStyle w:val="af0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1FF28E38" w14:textId="6A1A3FE0" w:rsidR="0097317A" w:rsidRPr="0097317A" w:rsidRDefault="0097317A">
    <w:pPr>
      <w:pStyle w:val="af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F000" w14:textId="77777777" w:rsidR="00635D62" w:rsidRDefault="00635D62" w:rsidP="00B11D36">
      <w:r>
        <w:separator/>
      </w:r>
    </w:p>
  </w:footnote>
  <w:footnote w:type="continuationSeparator" w:id="0">
    <w:p w14:paraId="1DEDF9D4" w14:textId="77777777" w:rsidR="00635D62" w:rsidRDefault="00635D62" w:rsidP="00B11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73ECF" w14:textId="19DA93D3" w:rsidR="00725D13" w:rsidRDefault="000A1EB0">
    <w:pPr>
      <w:pStyle w:val="ae"/>
    </w:pPr>
    <w:r w:rsidRPr="000A1EB0">
      <w:t>COSC2670/COSC2738</w:t>
    </w:r>
    <w:r>
      <w:t xml:space="preserve"> </w:t>
    </w:r>
    <w:r w:rsidR="009E5C78" w:rsidRPr="009E5C78">
      <w:t>Practical Data Science (with Python)</w:t>
    </w:r>
  </w:p>
  <w:p w14:paraId="101661A1" w14:textId="74763E77" w:rsidR="00057810" w:rsidRDefault="0005781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87C5B"/>
    <w:multiLevelType w:val="hybridMultilevel"/>
    <w:tmpl w:val="F8185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0F"/>
    <w:rsid w:val="000039F1"/>
    <w:rsid w:val="00006E59"/>
    <w:rsid w:val="00022B3F"/>
    <w:rsid w:val="00023CA0"/>
    <w:rsid w:val="00030BE7"/>
    <w:rsid w:val="000413BC"/>
    <w:rsid w:val="00051F7C"/>
    <w:rsid w:val="00051F8E"/>
    <w:rsid w:val="00057810"/>
    <w:rsid w:val="00084FA7"/>
    <w:rsid w:val="000A03C9"/>
    <w:rsid w:val="000A1EB0"/>
    <w:rsid w:val="000E1405"/>
    <w:rsid w:val="000E463E"/>
    <w:rsid w:val="0010433A"/>
    <w:rsid w:val="00120C6A"/>
    <w:rsid w:val="00124038"/>
    <w:rsid w:val="00127147"/>
    <w:rsid w:val="00127E3D"/>
    <w:rsid w:val="00140710"/>
    <w:rsid w:val="00142826"/>
    <w:rsid w:val="00147F96"/>
    <w:rsid w:val="00166566"/>
    <w:rsid w:val="00184E2F"/>
    <w:rsid w:val="001B6359"/>
    <w:rsid w:val="001C01B5"/>
    <w:rsid w:val="001C7084"/>
    <w:rsid w:val="001E0959"/>
    <w:rsid w:val="001F42CA"/>
    <w:rsid w:val="00227E9C"/>
    <w:rsid w:val="0024066B"/>
    <w:rsid w:val="00257162"/>
    <w:rsid w:val="002701A7"/>
    <w:rsid w:val="002723BA"/>
    <w:rsid w:val="002930D2"/>
    <w:rsid w:val="002E040C"/>
    <w:rsid w:val="002E4A62"/>
    <w:rsid w:val="003107F8"/>
    <w:rsid w:val="003142E0"/>
    <w:rsid w:val="00314F38"/>
    <w:rsid w:val="003163DC"/>
    <w:rsid w:val="00320977"/>
    <w:rsid w:val="00320FFA"/>
    <w:rsid w:val="00347DB0"/>
    <w:rsid w:val="00353F62"/>
    <w:rsid w:val="003542CA"/>
    <w:rsid w:val="00362783"/>
    <w:rsid w:val="0036484B"/>
    <w:rsid w:val="0038569F"/>
    <w:rsid w:val="003A2417"/>
    <w:rsid w:val="003E1A5E"/>
    <w:rsid w:val="00403A02"/>
    <w:rsid w:val="00412190"/>
    <w:rsid w:val="00421510"/>
    <w:rsid w:val="004479C2"/>
    <w:rsid w:val="00483EB2"/>
    <w:rsid w:val="004B2BDA"/>
    <w:rsid w:val="004C4F2E"/>
    <w:rsid w:val="004C670B"/>
    <w:rsid w:val="004D0C1D"/>
    <w:rsid w:val="004D1BA8"/>
    <w:rsid w:val="004D2354"/>
    <w:rsid w:val="004D3F93"/>
    <w:rsid w:val="004F1439"/>
    <w:rsid w:val="004F5A5D"/>
    <w:rsid w:val="004F724C"/>
    <w:rsid w:val="00502176"/>
    <w:rsid w:val="005052E0"/>
    <w:rsid w:val="00523CC0"/>
    <w:rsid w:val="005307A5"/>
    <w:rsid w:val="00531176"/>
    <w:rsid w:val="005311EF"/>
    <w:rsid w:val="005517EC"/>
    <w:rsid w:val="00553879"/>
    <w:rsid w:val="00576640"/>
    <w:rsid w:val="0059568E"/>
    <w:rsid w:val="005A722E"/>
    <w:rsid w:val="005C1518"/>
    <w:rsid w:val="005C29F8"/>
    <w:rsid w:val="005C2A70"/>
    <w:rsid w:val="005E1CF3"/>
    <w:rsid w:val="005E641A"/>
    <w:rsid w:val="005F1068"/>
    <w:rsid w:val="00623D20"/>
    <w:rsid w:val="00633A22"/>
    <w:rsid w:val="00635D62"/>
    <w:rsid w:val="0063714D"/>
    <w:rsid w:val="006428D1"/>
    <w:rsid w:val="00642EB2"/>
    <w:rsid w:val="00643526"/>
    <w:rsid w:val="006453C0"/>
    <w:rsid w:val="00675763"/>
    <w:rsid w:val="006827AC"/>
    <w:rsid w:val="006B01BE"/>
    <w:rsid w:val="006B2266"/>
    <w:rsid w:val="006B464E"/>
    <w:rsid w:val="006C5473"/>
    <w:rsid w:val="006F13B6"/>
    <w:rsid w:val="0070031B"/>
    <w:rsid w:val="00725D13"/>
    <w:rsid w:val="007405D3"/>
    <w:rsid w:val="00772D3A"/>
    <w:rsid w:val="007743FC"/>
    <w:rsid w:val="00776EA3"/>
    <w:rsid w:val="00787FA7"/>
    <w:rsid w:val="007903BE"/>
    <w:rsid w:val="007A12CD"/>
    <w:rsid w:val="007A3031"/>
    <w:rsid w:val="007C2C85"/>
    <w:rsid w:val="007C60EB"/>
    <w:rsid w:val="007D043C"/>
    <w:rsid w:val="007E1DC3"/>
    <w:rsid w:val="007E561A"/>
    <w:rsid w:val="007F1114"/>
    <w:rsid w:val="008018AC"/>
    <w:rsid w:val="00807F07"/>
    <w:rsid w:val="008111D9"/>
    <w:rsid w:val="00854A98"/>
    <w:rsid w:val="00856A8B"/>
    <w:rsid w:val="0087265F"/>
    <w:rsid w:val="00877274"/>
    <w:rsid w:val="00897CD4"/>
    <w:rsid w:val="008C7A2C"/>
    <w:rsid w:val="008D7608"/>
    <w:rsid w:val="00900E57"/>
    <w:rsid w:val="00903A83"/>
    <w:rsid w:val="00916AF2"/>
    <w:rsid w:val="0092558B"/>
    <w:rsid w:val="00946788"/>
    <w:rsid w:val="00952860"/>
    <w:rsid w:val="009563F3"/>
    <w:rsid w:val="00960665"/>
    <w:rsid w:val="0096338E"/>
    <w:rsid w:val="00967F01"/>
    <w:rsid w:val="0097317A"/>
    <w:rsid w:val="0097770F"/>
    <w:rsid w:val="009927A2"/>
    <w:rsid w:val="009B0824"/>
    <w:rsid w:val="009D6046"/>
    <w:rsid w:val="009E2F27"/>
    <w:rsid w:val="009E3B99"/>
    <w:rsid w:val="009E5C78"/>
    <w:rsid w:val="009F545C"/>
    <w:rsid w:val="00A30520"/>
    <w:rsid w:val="00A3685D"/>
    <w:rsid w:val="00A41EBD"/>
    <w:rsid w:val="00A42ABA"/>
    <w:rsid w:val="00A5438F"/>
    <w:rsid w:val="00A547C8"/>
    <w:rsid w:val="00A834E8"/>
    <w:rsid w:val="00A869B3"/>
    <w:rsid w:val="00A92B35"/>
    <w:rsid w:val="00A93024"/>
    <w:rsid w:val="00A96CAF"/>
    <w:rsid w:val="00A97169"/>
    <w:rsid w:val="00AB2F63"/>
    <w:rsid w:val="00AC5F96"/>
    <w:rsid w:val="00AD06F1"/>
    <w:rsid w:val="00AE03AC"/>
    <w:rsid w:val="00AE1DBC"/>
    <w:rsid w:val="00AE325B"/>
    <w:rsid w:val="00AE4298"/>
    <w:rsid w:val="00B1169B"/>
    <w:rsid w:val="00B11D36"/>
    <w:rsid w:val="00B121F0"/>
    <w:rsid w:val="00B12ADF"/>
    <w:rsid w:val="00B33C1D"/>
    <w:rsid w:val="00B53BB4"/>
    <w:rsid w:val="00B82BB9"/>
    <w:rsid w:val="00B925A0"/>
    <w:rsid w:val="00B92EDC"/>
    <w:rsid w:val="00B971FB"/>
    <w:rsid w:val="00BA4293"/>
    <w:rsid w:val="00BB34AC"/>
    <w:rsid w:val="00BD2AD9"/>
    <w:rsid w:val="00BF0368"/>
    <w:rsid w:val="00C01E65"/>
    <w:rsid w:val="00C03DF1"/>
    <w:rsid w:val="00C17A9A"/>
    <w:rsid w:val="00C23938"/>
    <w:rsid w:val="00C31E28"/>
    <w:rsid w:val="00C43DA8"/>
    <w:rsid w:val="00C51ABC"/>
    <w:rsid w:val="00C57C98"/>
    <w:rsid w:val="00C641C3"/>
    <w:rsid w:val="00C6524F"/>
    <w:rsid w:val="00C74FDD"/>
    <w:rsid w:val="00C76D06"/>
    <w:rsid w:val="00CC3135"/>
    <w:rsid w:val="00CC3A3A"/>
    <w:rsid w:val="00CE017B"/>
    <w:rsid w:val="00CE7305"/>
    <w:rsid w:val="00D05880"/>
    <w:rsid w:val="00D42BF7"/>
    <w:rsid w:val="00D53A3D"/>
    <w:rsid w:val="00D606F3"/>
    <w:rsid w:val="00D7520C"/>
    <w:rsid w:val="00D90D61"/>
    <w:rsid w:val="00DB3C8A"/>
    <w:rsid w:val="00DC0006"/>
    <w:rsid w:val="00DF7179"/>
    <w:rsid w:val="00E022D1"/>
    <w:rsid w:val="00E04619"/>
    <w:rsid w:val="00E117F2"/>
    <w:rsid w:val="00E11889"/>
    <w:rsid w:val="00E17C07"/>
    <w:rsid w:val="00E23A94"/>
    <w:rsid w:val="00E2451D"/>
    <w:rsid w:val="00E25BDB"/>
    <w:rsid w:val="00E31E20"/>
    <w:rsid w:val="00E3555E"/>
    <w:rsid w:val="00E641CA"/>
    <w:rsid w:val="00E663DD"/>
    <w:rsid w:val="00E664D4"/>
    <w:rsid w:val="00E749EA"/>
    <w:rsid w:val="00E96B15"/>
    <w:rsid w:val="00EA284E"/>
    <w:rsid w:val="00EB21DB"/>
    <w:rsid w:val="00EC6BC9"/>
    <w:rsid w:val="00ED277F"/>
    <w:rsid w:val="00EE3664"/>
    <w:rsid w:val="00EF0871"/>
    <w:rsid w:val="00EF0C7C"/>
    <w:rsid w:val="00EF697D"/>
    <w:rsid w:val="00F03C22"/>
    <w:rsid w:val="00F23C60"/>
    <w:rsid w:val="00F3187C"/>
    <w:rsid w:val="00F31ABC"/>
    <w:rsid w:val="00F37B33"/>
    <w:rsid w:val="00F43475"/>
    <w:rsid w:val="00F63174"/>
    <w:rsid w:val="00F72C12"/>
    <w:rsid w:val="00F82FF1"/>
    <w:rsid w:val="00F86A10"/>
    <w:rsid w:val="00F87C56"/>
    <w:rsid w:val="00F91C6B"/>
    <w:rsid w:val="00F94B2D"/>
    <w:rsid w:val="00F96E02"/>
    <w:rsid w:val="00FA39DF"/>
    <w:rsid w:val="00FC654B"/>
    <w:rsid w:val="00FD1E66"/>
    <w:rsid w:val="00FD4A22"/>
    <w:rsid w:val="00FE0939"/>
    <w:rsid w:val="00FE64FA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A99F1"/>
  <w15:chartTrackingRefBased/>
  <w15:docId w15:val="{64AD6537-24D5-4B60-870E-EE65A97C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D36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77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977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97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9777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7770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77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770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77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7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77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77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77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77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77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77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1D36"/>
    <w:pPr>
      <w:tabs>
        <w:tab w:val="center" w:pos="4153"/>
        <w:tab w:val="right" w:pos="8306"/>
      </w:tabs>
    </w:pPr>
  </w:style>
  <w:style w:type="character" w:customStyle="1" w:styleId="af">
    <w:name w:val="頁首 字元"/>
    <w:basedOn w:val="a0"/>
    <w:link w:val="ae"/>
    <w:uiPriority w:val="99"/>
    <w:rsid w:val="00B11D36"/>
  </w:style>
  <w:style w:type="paragraph" w:styleId="af0">
    <w:name w:val="footer"/>
    <w:basedOn w:val="a"/>
    <w:link w:val="af1"/>
    <w:uiPriority w:val="99"/>
    <w:unhideWhenUsed/>
    <w:rsid w:val="00B11D36"/>
    <w:pPr>
      <w:tabs>
        <w:tab w:val="center" w:pos="4153"/>
        <w:tab w:val="right" w:pos="8306"/>
      </w:tabs>
    </w:pPr>
  </w:style>
  <w:style w:type="character" w:customStyle="1" w:styleId="af1">
    <w:name w:val="頁尾 字元"/>
    <w:basedOn w:val="a0"/>
    <w:link w:val="af0"/>
    <w:uiPriority w:val="99"/>
    <w:rsid w:val="00B11D36"/>
  </w:style>
  <w:style w:type="character" w:styleId="af2">
    <w:name w:val="Hyperlink"/>
    <w:basedOn w:val="a0"/>
    <w:uiPriority w:val="99"/>
    <w:unhideWhenUsed/>
    <w:rsid w:val="00A834E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834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qFormat/>
    <w:rsid w:val="00FF3950"/>
    <w:pPr>
      <w:widowControl w:val="0"/>
      <w:suppressLineNumbers/>
    </w:pPr>
    <w:rPr>
      <w:rFonts w:ascii="Liberation Serif" w:eastAsia="Droid Sans Fallback" w:hAnsi="Liberation Serif" w:cs="FreeSans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</dc:creator>
  <cp:keywords/>
  <dc:description/>
  <cp:lastModifiedBy>Jung-De Chiou</cp:lastModifiedBy>
  <cp:revision>1066</cp:revision>
  <dcterms:created xsi:type="dcterms:W3CDTF">2024-03-03T09:59:00Z</dcterms:created>
  <dcterms:modified xsi:type="dcterms:W3CDTF">2024-08-25T13:28:00Z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2024-03-03T10:01:47Z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cd3e312a-3ddd-4729-ab55-918db96313ae</vt:lpwstr>
  </property>
  <property fmtid="{D5CDD505-2E9C-101B-9397-08002B2CF9AE}" pid="8" name="MSIP_Label_1b52b3a1-dbcb-41fb-a452-370cf542753f_ContentBits">
    <vt:lpwstr>0</vt:lpwstr>
  </property>
</Properties>
</file>